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6FC85E81" w14:textId="77777777" w:rsidTr="00A31A5B">
        <w:tc>
          <w:tcPr>
            <w:tcW w:w="5395" w:type="dxa"/>
          </w:tcPr>
          <w:p w14:paraId="2F1E4CB4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38715B4D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0273F2AA" w14:textId="77777777" w:rsidTr="00A31A5B">
        <w:trPr>
          <w:trHeight w:val="2719"/>
        </w:trPr>
        <w:tc>
          <w:tcPr>
            <w:tcW w:w="5395" w:type="dxa"/>
          </w:tcPr>
          <w:p w14:paraId="5F4A0180" w14:textId="4140C8C6" w:rsidR="00A17B96" w:rsidRDefault="00A17B96" w:rsidP="00A17B96">
            <w:pPr>
              <w:pStyle w:val="Titre1"/>
              <w:rPr>
                <w:noProof/>
              </w:rPr>
            </w:pPr>
            <w:r>
              <w:rPr>
                <w:noProof/>
              </w:rPr>
              <w:t>Rapport</w:t>
            </w:r>
            <w:r w:rsidR="00EA3CAF">
              <w:rPr>
                <w:noProof/>
              </w:rPr>
              <w:t> :</w:t>
            </w:r>
          </w:p>
          <w:p w14:paraId="74DE6A47" w14:textId="3666D032" w:rsidR="00EA3CAF" w:rsidRPr="00EA3CAF" w:rsidRDefault="00EA3CAF" w:rsidP="00EA3CAF">
            <w:pPr>
              <w:pStyle w:val="Titre3"/>
            </w:pPr>
            <w:r>
              <w:t>Diagramme des classes</w:t>
            </w:r>
          </w:p>
        </w:tc>
        <w:tc>
          <w:tcPr>
            <w:tcW w:w="5237" w:type="dxa"/>
          </w:tcPr>
          <w:p w14:paraId="13A029E5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18B51347" w14:textId="77777777" w:rsidTr="008270FC">
        <w:trPr>
          <w:trHeight w:val="9076"/>
        </w:trPr>
        <w:tc>
          <w:tcPr>
            <w:tcW w:w="5395" w:type="dxa"/>
          </w:tcPr>
          <w:p w14:paraId="35310746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93AFF3B" wp14:editId="475E6163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1CA1F9" id="Groupe 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34F0E605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2D4C525C" w14:textId="77777777" w:rsidTr="00A31A5B">
        <w:trPr>
          <w:trHeight w:val="1299"/>
        </w:trPr>
        <w:tc>
          <w:tcPr>
            <w:tcW w:w="5395" w:type="dxa"/>
          </w:tcPr>
          <w:p w14:paraId="75B14CE0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2DDF3585" w14:textId="0973D691" w:rsidR="00A81248" w:rsidRPr="006B7126" w:rsidRDefault="00A81248" w:rsidP="00A81248">
            <w:pPr>
              <w:pStyle w:val="Titre2"/>
              <w:rPr>
                <w:noProof/>
              </w:rPr>
            </w:pPr>
          </w:p>
          <w:p w14:paraId="67150ACD" w14:textId="5C70230F" w:rsidR="00A81248" w:rsidRPr="006B7126" w:rsidRDefault="00A81248" w:rsidP="00C66528">
            <w:pPr>
              <w:pStyle w:val="Titre2"/>
              <w:rPr>
                <w:noProof/>
              </w:rPr>
            </w:pPr>
          </w:p>
        </w:tc>
      </w:tr>
      <w:tr w:rsidR="00A81248" w:rsidRPr="006B7126" w14:paraId="58888F0D" w14:textId="77777777" w:rsidTr="00A31A5B">
        <w:trPr>
          <w:trHeight w:val="1402"/>
        </w:trPr>
        <w:tc>
          <w:tcPr>
            <w:tcW w:w="5395" w:type="dxa"/>
          </w:tcPr>
          <w:p w14:paraId="64005ED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7D448DD7" w14:textId="7DFC3EBF" w:rsidR="00A81248" w:rsidRPr="006B7126" w:rsidRDefault="00C66528" w:rsidP="00A81248">
            <w:pPr>
              <w:pStyle w:val="Titre2"/>
              <w:rPr>
                <w:noProof/>
              </w:rPr>
            </w:pPr>
            <w:r w:rsidRPr="006B7126">
              <w:rPr>
                <w:noProof/>
                <w:lang w:bidi="fr-FR"/>
              </w:rPr>
              <w:t xml:space="preserve"> </w:t>
            </w:r>
          </w:p>
          <w:p w14:paraId="4A026279" w14:textId="1F815B14" w:rsidR="00A81248" w:rsidRPr="006B7126" w:rsidRDefault="00A81248" w:rsidP="00A81248">
            <w:pPr>
              <w:pStyle w:val="Titre2"/>
              <w:rPr>
                <w:noProof/>
              </w:rPr>
            </w:pPr>
          </w:p>
        </w:tc>
      </w:tr>
    </w:tbl>
    <w:p w14:paraId="09E4D06D" w14:textId="77777777" w:rsidR="000C4ED1" w:rsidRPr="006B7126" w:rsidRDefault="000C4ED1">
      <w:pPr>
        <w:rPr>
          <w:noProof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6B7126" w14:paraId="688FDB44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2A1C8BE3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242F5656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470FF709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4A84ED49" w14:textId="77777777" w:rsidR="00A81248" w:rsidRPr="006B7126" w:rsidRDefault="00A81248">
            <w:pPr>
              <w:rPr>
                <w:noProof/>
              </w:rPr>
            </w:pPr>
          </w:p>
        </w:tc>
      </w:tr>
      <w:tr w:rsidR="001205A1" w:rsidRPr="006B7126" w14:paraId="488FB206" w14:textId="77777777" w:rsidTr="008270FC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71DBA00F" w14:textId="77777777" w:rsidR="001205A1" w:rsidRPr="006B7126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21C4AB26" w14:textId="77777777" w:rsidR="00A17B96" w:rsidRDefault="00A17B96" w:rsidP="00A17B96">
            <w:pPr>
              <w:pStyle w:val="Titre3"/>
              <w:rPr>
                <w:noProof/>
              </w:rPr>
            </w:pPr>
            <w:r>
              <w:rPr>
                <w:noProof/>
              </w:rPr>
              <w:t>Cartes :</w:t>
            </w:r>
          </w:p>
          <w:p w14:paraId="7B3338DC" w14:textId="77777777" w:rsidR="00A17B96" w:rsidRDefault="00A17B96" w:rsidP="00A17B96"/>
          <w:p w14:paraId="18614416" w14:textId="6654BDCB" w:rsidR="00A17B96" w:rsidRDefault="00A17B96" w:rsidP="00A17B96">
            <w:pPr>
              <w:jc w:val="both"/>
            </w:pPr>
            <w:r>
              <w:t>Chaque carte appartient à une catégorie de carte (Bâtiment, Machine, Ouvrier) et c’est catégorie se différencie par leur présentation mais surtout par leurs données et leurs fonctionnalités.</w:t>
            </w:r>
          </w:p>
          <w:p w14:paraId="5C02115A" w14:textId="77777777" w:rsidR="00A17B96" w:rsidRDefault="00A17B96" w:rsidP="00A17B96">
            <w:pPr>
              <w:jc w:val="both"/>
            </w:pPr>
          </w:p>
          <w:p w14:paraId="7F97318C" w14:textId="77777777" w:rsidR="00A17B96" w:rsidRDefault="00A17B96" w:rsidP="00A17B96">
            <w:pPr>
              <w:jc w:val="both"/>
            </w:pPr>
            <w:r>
              <w:t>Il a donc été décidé de créer une class mère abstraite « Carte », qui ne sera pas instanciable car une carte doit obligatoirement dans une catégorie, elle sera donc instanciable via les classes filles « </w:t>
            </w:r>
            <w:proofErr w:type="spellStart"/>
            <w:r>
              <w:t>CarteOuvrier</w:t>
            </w:r>
            <w:proofErr w:type="spellEnd"/>
            <w:r>
              <w:t> », « </w:t>
            </w:r>
            <w:proofErr w:type="spellStart"/>
            <w:r>
              <w:t>CarteBatiment</w:t>
            </w:r>
            <w:proofErr w:type="spellEnd"/>
            <w:r>
              <w:t> » et « </w:t>
            </w:r>
            <w:proofErr w:type="spellStart"/>
            <w:r>
              <w:t>CarteOuvrier</w:t>
            </w:r>
            <w:proofErr w:type="spellEnd"/>
            <w:r>
              <w:t> » (classe fille de Bâtiment et donc de Carte).</w:t>
            </w:r>
          </w:p>
          <w:p w14:paraId="50078BEA" w14:textId="77777777" w:rsidR="00A17B96" w:rsidRDefault="00A17B96" w:rsidP="00A17B96">
            <w:pPr>
              <w:jc w:val="both"/>
            </w:pPr>
          </w:p>
          <w:p w14:paraId="01E92B63" w14:textId="77777777" w:rsidR="00A17B96" w:rsidRDefault="00A17B96" w:rsidP="00A17B96">
            <w:pPr>
              <w:jc w:val="both"/>
            </w:pPr>
            <w:r>
              <w:t xml:space="preserve">Afin de </w:t>
            </w:r>
            <w:r w:rsidR="00251F3C">
              <w:t xml:space="preserve">gérer une pile de carte (qu’elles soient une Carte </w:t>
            </w:r>
            <w:proofErr w:type="spellStart"/>
            <w:r w:rsidR="00251F3C">
              <w:t>Batiment</w:t>
            </w:r>
            <w:proofErr w:type="spellEnd"/>
            <w:r w:rsidR="00251F3C">
              <w:t>, Machine ou Ouvrier), une classe générique « </w:t>
            </w:r>
            <w:proofErr w:type="spellStart"/>
            <w:r w:rsidR="00251F3C">
              <w:t>PileDeCarte</w:t>
            </w:r>
            <w:proofErr w:type="spellEnd"/>
            <w:r w:rsidR="00251F3C">
              <w:t> » a été créé. Cette classe générique n’accepte seulement que les Objets de la classe « Carte » ou des classes filles.</w:t>
            </w:r>
          </w:p>
          <w:p w14:paraId="4676CF82" w14:textId="77777777" w:rsidR="00251F3C" w:rsidRDefault="00251F3C" w:rsidP="00A17B96">
            <w:pPr>
              <w:jc w:val="both"/>
            </w:pPr>
          </w:p>
          <w:p w14:paraId="4FF23BC0" w14:textId="5ADFDCA0" w:rsidR="006F4BC0" w:rsidRPr="00A17B96" w:rsidRDefault="00251F3C" w:rsidP="00A17B96">
            <w:pPr>
              <w:jc w:val="both"/>
            </w:pPr>
            <w:r>
              <w:t xml:space="preserve">La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CarteFactory</w:t>
            </w:r>
            <w:proofErr w:type="spellEnd"/>
            <w:r>
              <w:t xml:space="preserve"> possède seulement 2 méthodes statiques qui permet de retourner une collection de cartes ouvriers et de bâtiments (qui comprenne les cartes machines) prédéfinie. Cela évite une récriture constant</w:t>
            </w:r>
            <w:r w:rsidR="006F4BC0">
              <w:t>e</w:t>
            </w:r>
            <w:r>
              <w:t xml:space="preserve"> de l'</w:t>
            </w:r>
            <w:r w:rsidR="006F4BC0">
              <w:t>instanciation des cartes.</w:t>
            </w:r>
          </w:p>
        </w:tc>
        <w:tc>
          <w:tcPr>
            <w:tcW w:w="421" w:type="dxa"/>
            <w:shd w:val="clear" w:color="auto" w:fill="EDF0F4" w:themeFill="accent3"/>
          </w:tcPr>
          <w:p w14:paraId="1AEB1BA1" w14:textId="77777777" w:rsidR="001205A1" w:rsidRPr="006B7126" w:rsidRDefault="001205A1">
            <w:pPr>
              <w:rPr>
                <w:noProof/>
              </w:rPr>
            </w:pPr>
          </w:p>
        </w:tc>
      </w:tr>
      <w:tr w:rsidR="001205A1" w:rsidRPr="006B7126" w14:paraId="45741AD7" w14:textId="77777777" w:rsidTr="00A31A5B">
        <w:trPr>
          <w:trHeight w:val="9241"/>
        </w:trPr>
        <w:tc>
          <w:tcPr>
            <w:tcW w:w="421" w:type="dxa"/>
            <w:shd w:val="clear" w:color="auto" w:fill="EDF0F4" w:themeFill="accent3"/>
          </w:tcPr>
          <w:p w14:paraId="4BAD7568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17E0816A" w14:textId="3AF287C3" w:rsidR="001205A1" w:rsidRPr="006B7126" w:rsidRDefault="001205A1" w:rsidP="00A17B96">
            <w:pPr>
              <w:pStyle w:val="Texte"/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1AD18A37" w14:textId="591FD6BE" w:rsidR="00A81248" w:rsidRPr="006B7126" w:rsidRDefault="006F4BC0" w:rsidP="00A24793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46DDCF1" wp14:editId="63A6B812">
                  <wp:simplePos x="0" y="0"/>
                  <wp:positionH relativeFrom="column">
                    <wp:posOffset>-3125470</wp:posOffset>
                  </wp:positionH>
                  <wp:positionV relativeFrom="paragraph">
                    <wp:posOffset>83185</wp:posOffset>
                  </wp:positionV>
                  <wp:extent cx="6238240" cy="5652770"/>
                  <wp:effectExtent l="0" t="0" r="0" b="508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73B01720" w14:textId="77777777" w:rsidR="00A81248" w:rsidRPr="006B7126" w:rsidRDefault="00A81248">
            <w:pPr>
              <w:rPr>
                <w:noProof/>
              </w:rPr>
            </w:pPr>
          </w:p>
        </w:tc>
      </w:tr>
    </w:tbl>
    <w:p w14:paraId="380D1DF1" w14:textId="77777777" w:rsidR="00A24793" w:rsidRPr="006B7126" w:rsidRDefault="00A24793">
      <w:pPr>
        <w:rPr>
          <w:noProof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6F4BC0" w:rsidRPr="006F4BC0" w14:paraId="2E60AD67" w14:textId="77777777" w:rsidTr="002A4EF2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1882293A" w14:textId="77777777" w:rsidR="006F4BC0" w:rsidRPr="006F4BC0" w:rsidRDefault="006F4BC0" w:rsidP="006F4BC0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54745622" w14:textId="77777777" w:rsidR="006F4BC0" w:rsidRPr="006F4BC0" w:rsidRDefault="006F4BC0" w:rsidP="006F4BC0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0E193BCF" w14:textId="77777777" w:rsidR="006F4BC0" w:rsidRPr="006F4BC0" w:rsidRDefault="006F4BC0" w:rsidP="006F4BC0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7918256D" w14:textId="77777777" w:rsidR="006F4BC0" w:rsidRPr="006F4BC0" w:rsidRDefault="006F4BC0" w:rsidP="006F4BC0">
            <w:pPr>
              <w:rPr>
                <w:noProof/>
              </w:rPr>
            </w:pPr>
          </w:p>
        </w:tc>
      </w:tr>
      <w:tr w:rsidR="006F4BC0" w:rsidRPr="006F4BC0" w14:paraId="54687695" w14:textId="77777777" w:rsidTr="002A4EF2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4DE903FC" w14:textId="77777777" w:rsidR="006F4BC0" w:rsidRPr="006F4BC0" w:rsidRDefault="006F4BC0" w:rsidP="006F4BC0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7F4AC3E4" w14:textId="0E898A1E" w:rsidR="006F4BC0" w:rsidRPr="006F4BC0" w:rsidRDefault="006F4BC0" w:rsidP="009E2671">
            <w:pPr>
              <w:pStyle w:val="Titre3"/>
              <w:rPr>
                <w:noProof/>
              </w:rPr>
            </w:pPr>
            <w:r>
              <w:rPr>
                <w:noProof/>
              </w:rPr>
              <w:t>Joueur</w:t>
            </w:r>
            <w:r w:rsidRPr="006F4BC0">
              <w:rPr>
                <w:noProof/>
              </w:rPr>
              <w:t> :</w:t>
            </w:r>
          </w:p>
          <w:p w14:paraId="724A10DD" w14:textId="77777777" w:rsidR="006F4BC0" w:rsidRPr="006F4BC0" w:rsidRDefault="006F4BC0" w:rsidP="006F4BC0">
            <w:pPr>
              <w:rPr>
                <w:noProof/>
              </w:rPr>
            </w:pPr>
          </w:p>
          <w:p w14:paraId="65D6BD73" w14:textId="77777777" w:rsidR="006F4BC0" w:rsidRDefault="006F4BC0" w:rsidP="006F4BC0">
            <w:pPr>
              <w:rPr>
                <w:noProof/>
              </w:rPr>
            </w:pPr>
            <w:r w:rsidRPr="006F4BC0">
              <w:rPr>
                <w:noProof/>
              </w:rPr>
              <w:t xml:space="preserve">Chaque </w:t>
            </w:r>
            <w:r>
              <w:rPr>
                <w:noProof/>
              </w:rPr>
              <w:t>joueur aura différent niveau  de stratégique, soit les même tâches mais pas les même résultats. De ce fait, il a était décidé de créer une classe abstraite « Joueur » afin que les différente</w:t>
            </w:r>
            <w:r w:rsidR="00A31FCA">
              <w:rPr>
                <w:noProof/>
              </w:rPr>
              <w:t>s</w:t>
            </w:r>
            <w:r>
              <w:rPr>
                <w:noProof/>
              </w:rPr>
              <w:t xml:space="preserve"> tâches </w:t>
            </w:r>
            <w:r w:rsidR="00A31FCA">
              <w:rPr>
                <w:noProof/>
              </w:rPr>
              <w:t>soit les même mais avec des résultats. Ces tâches sont définie dans des classes filles « BotBasique », « BotIntelligeant », « BotMedium » et « BotHard ».</w:t>
            </w:r>
          </w:p>
          <w:p w14:paraId="6FF17272" w14:textId="77777777" w:rsidR="00A31FCA" w:rsidRDefault="00A31FCA" w:rsidP="006F4BC0">
            <w:pPr>
              <w:rPr>
                <w:noProof/>
              </w:rPr>
            </w:pPr>
          </w:p>
          <w:p w14:paraId="6D7D830C" w14:textId="77777777" w:rsidR="00A31FCA" w:rsidRDefault="00A31FCA" w:rsidP="006F4BC0">
            <w:pPr>
              <w:rPr>
                <w:noProof/>
              </w:rPr>
            </w:pPr>
            <w:r>
              <w:rPr>
                <w:noProof/>
              </w:rPr>
              <w:t>La classe abstraite « BotIntelligent » permet de rajouter des methodes abstraites a ces classes filles « BotMedium » et « BotHard ».</w:t>
            </w:r>
          </w:p>
          <w:p w14:paraId="00359B41" w14:textId="77777777" w:rsidR="00A31FCA" w:rsidRDefault="00A31FCA" w:rsidP="006F4BC0">
            <w:pPr>
              <w:rPr>
                <w:noProof/>
              </w:rPr>
            </w:pPr>
          </w:p>
          <w:p w14:paraId="1C83FBF1" w14:textId="679C730B" w:rsidR="00A31FCA" w:rsidRPr="006F4BC0" w:rsidRDefault="00A31FCA" w:rsidP="006F4BC0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0E650473" w14:textId="77777777" w:rsidR="006F4BC0" w:rsidRPr="006F4BC0" w:rsidRDefault="006F4BC0" w:rsidP="006F4BC0">
            <w:pPr>
              <w:rPr>
                <w:noProof/>
              </w:rPr>
            </w:pPr>
          </w:p>
        </w:tc>
      </w:tr>
      <w:tr w:rsidR="006F4BC0" w:rsidRPr="006F4BC0" w14:paraId="1921020B" w14:textId="77777777" w:rsidTr="002A4EF2">
        <w:trPr>
          <w:trHeight w:val="9241"/>
        </w:trPr>
        <w:tc>
          <w:tcPr>
            <w:tcW w:w="421" w:type="dxa"/>
            <w:shd w:val="clear" w:color="auto" w:fill="EDF0F4" w:themeFill="accent3"/>
          </w:tcPr>
          <w:p w14:paraId="469A24EB" w14:textId="77777777" w:rsidR="006F4BC0" w:rsidRPr="006F4BC0" w:rsidRDefault="006F4BC0" w:rsidP="006F4BC0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22872FB4" w14:textId="394B4746" w:rsidR="006F4BC0" w:rsidRPr="006F4BC0" w:rsidRDefault="00A31FCA" w:rsidP="006F4BC0">
            <w:pPr>
              <w:rPr>
                <w:i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CA7E04D" wp14:editId="008934E4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-1385570</wp:posOffset>
                  </wp:positionV>
                  <wp:extent cx="5799455" cy="6800850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455" cy="680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12" w:type="dxa"/>
            <w:shd w:val="clear" w:color="auto" w:fill="EDF0F4" w:themeFill="accent3"/>
          </w:tcPr>
          <w:p w14:paraId="373DC82F" w14:textId="1DCC14EB" w:rsidR="006F4BC0" w:rsidRPr="006F4BC0" w:rsidRDefault="006F4BC0" w:rsidP="006F4BC0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58358AF7" w14:textId="77777777" w:rsidR="006F4BC0" w:rsidRPr="006F4BC0" w:rsidRDefault="006F4BC0" w:rsidP="006F4BC0">
            <w:pPr>
              <w:rPr>
                <w:noProof/>
              </w:rPr>
            </w:pPr>
          </w:p>
        </w:tc>
      </w:tr>
      <w:tr w:rsidR="00A31FCA" w:rsidRPr="006F4BC0" w14:paraId="3884E52F" w14:textId="77777777" w:rsidTr="002A4EF2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3307EFC7" w14:textId="77777777" w:rsidR="00A31FCA" w:rsidRPr="006F4BC0" w:rsidRDefault="00A31FCA" w:rsidP="002A4EF2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52866CA0" w14:textId="77777777" w:rsidR="00A31FCA" w:rsidRPr="006F4BC0" w:rsidRDefault="00A31FCA" w:rsidP="002A4EF2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0A020CF8" w14:textId="77777777" w:rsidR="00A31FCA" w:rsidRPr="006F4BC0" w:rsidRDefault="00A31FCA" w:rsidP="002A4EF2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0BB84D94" w14:textId="77777777" w:rsidR="00A31FCA" w:rsidRPr="006F4BC0" w:rsidRDefault="00A31FCA" w:rsidP="002A4EF2">
            <w:pPr>
              <w:rPr>
                <w:noProof/>
              </w:rPr>
            </w:pPr>
          </w:p>
        </w:tc>
      </w:tr>
      <w:tr w:rsidR="00A31FCA" w:rsidRPr="006F4BC0" w14:paraId="68626B29" w14:textId="77777777" w:rsidTr="002A4EF2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5D58FB50" w14:textId="77777777" w:rsidR="00A31FCA" w:rsidRPr="006F4BC0" w:rsidRDefault="00A31FCA" w:rsidP="002A4EF2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39AE1197" w14:textId="70869166" w:rsidR="00A31FCA" w:rsidRPr="006F4BC0" w:rsidRDefault="00A31FCA" w:rsidP="002A4EF2">
            <w:pPr>
              <w:rPr>
                <w:b/>
                <w:noProof/>
              </w:rPr>
            </w:pPr>
            <w:r>
              <w:rPr>
                <w:b/>
                <w:noProof/>
              </w:rPr>
              <w:t>Opération</w:t>
            </w:r>
            <w:r w:rsidRPr="006F4BC0">
              <w:rPr>
                <w:b/>
                <w:noProof/>
              </w:rPr>
              <w:t> :</w:t>
            </w:r>
          </w:p>
          <w:p w14:paraId="65E5AC6A" w14:textId="77777777" w:rsidR="00A31FCA" w:rsidRPr="006F4BC0" w:rsidRDefault="00A31FCA" w:rsidP="002A4EF2">
            <w:pPr>
              <w:rPr>
                <w:noProof/>
              </w:rPr>
            </w:pPr>
          </w:p>
          <w:p w14:paraId="584563E6" w14:textId="3F256BEC" w:rsidR="00A31FCA" w:rsidRPr="006F4BC0" w:rsidRDefault="009E2671" w:rsidP="002A4EF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9BC13A1" wp14:editId="46B4806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1355090</wp:posOffset>
                  </wp:positionV>
                  <wp:extent cx="6238240" cy="1960880"/>
                  <wp:effectExtent l="0" t="0" r="0" b="1270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A3CAF">
              <w:rPr>
                <w:noProof/>
              </w:rPr>
              <w:t>Afin de différencier les différentes opérations, une classe mère abtraite à était créé « Opération ». Cela permettra d’avoir dans chaque classes filles d’avoir la methode « faireOperation() » qui permettra d’éxecuter l’opération. Ces classes filles sont « OpAffectationOuvrier », « OpAffectationBatiment », « OpObtenirEcu », « Op</w:t>
            </w:r>
            <w:r>
              <w:rPr>
                <w:noProof/>
              </w:rPr>
              <w:t>AffectationOuvrierBatiment » et « OpNouvelleAchat ».</w:t>
            </w:r>
          </w:p>
        </w:tc>
        <w:tc>
          <w:tcPr>
            <w:tcW w:w="421" w:type="dxa"/>
            <w:shd w:val="clear" w:color="auto" w:fill="EDF0F4" w:themeFill="accent3"/>
          </w:tcPr>
          <w:p w14:paraId="7916525B" w14:textId="77777777" w:rsidR="00A31FCA" w:rsidRPr="006F4BC0" w:rsidRDefault="00A31FCA" w:rsidP="002A4EF2">
            <w:pPr>
              <w:rPr>
                <w:noProof/>
              </w:rPr>
            </w:pPr>
          </w:p>
        </w:tc>
      </w:tr>
      <w:tr w:rsidR="00A31FCA" w:rsidRPr="006F4BC0" w14:paraId="2AB3D606" w14:textId="77777777" w:rsidTr="002A4EF2">
        <w:trPr>
          <w:trHeight w:val="9241"/>
        </w:trPr>
        <w:tc>
          <w:tcPr>
            <w:tcW w:w="421" w:type="dxa"/>
            <w:shd w:val="clear" w:color="auto" w:fill="EDF0F4" w:themeFill="accent3"/>
          </w:tcPr>
          <w:p w14:paraId="22B5F8B6" w14:textId="77777777" w:rsidR="00A31FCA" w:rsidRPr="006F4BC0" w:rsidRDefault="00A31FCA" w:rsidP="002A4EF2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71E18D31" w14:textId="77777777" w:rsidR="00A31FCA" w:rsidRDefault="00A31FCA" w:rsidP="002A4EF2">
            <w:pPr>
              <w:rPr>
                <w:i/>
                <w:noProof/>
              </w:rPr>
            </w:pPr>
          </w:p>
          <w:p w14:paraId="14845539" w14:textId="77777777" w:rsidR="00D74661" w:rsidRDefault="00D74661" w:rsidP="002A4EF2">
            <w:pPr>
              <w:rPr>
                <w:i/>
                <w:noProof/>
              </w:rPr>
            </w:pPr>
          </w:p>
          <w:p w14:paraId="536A96F3" w14:textId="77777777" w:rsidR="00D74661" w:rsidRDefault="00D74661" w:rsidP="002A4EF2">
            <w:pPr>
              <w:rPr>
                <w:i/>
                <w:noProof/>
              </w:rPr>
            </w:pPr>
          </w:p>
          <w:p w14:paraId="696ADD4E" w14:textId="77777777" w:rsidR="00D74661" w:rsidRDefault="00D74661" w:rsidP="002A4EF2">
            <w:pPr>
              <w:rPr>
                <w:i/>
                <w:noProof/>
              </w:rPr>
            </w:pPr>
          </w:p>
          <w:p w14:paraId="3A131869" w14:textId="3B2DDC58" w:rsidR="00D74661" w:rsidRPr="006F4BC0" w:rsidRDefault="00D74661" w:rsidP="002A4EF2">
            <w:pPr>
              <w:rPr>
                <w:i/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099C5A20" w14:textId="77777777" w:rsidR="00A31FCA" w:rsidRPr="006F4BC0" w:rsidRDefault="00A31FCA" w:rsidP="002A4EF2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4E3A3944" w14:textId="77777777" w:rsidR="00A31FCA" w:rsidRPr="006F4BC0" w:rsidRDefault="00A31FCA" w:rsidP="002A4EF2">
            <w:pPr>
              <w:rPr>
                <w:noProof/>
              </w:rPr>
            </w:pPr>
          </w:p>
        </w:tc>
      </w:tr>
      <w:tr w:rsidR="009E2671" w:rsidRPr="006F4BC0" w14:paraId="65361922" w14:textId="77777777" w:rsidTr="009E2671">
        <w:trPr>
          <w:trHeight w:val="426"/>
        </w:trPr>
        <w:tc>
          <w:tcPr>
            <w:tcW w:w="421" w:type="dxa"/>
            <w:shd w:val="clear" w:color="auto" w:fill="EDF0F4" w:themeFill="accent3"/>
          </w:tcPr>
          <w:p w14:paraId="0EC6F8E8" w14:textId="676F16C6" w:rsidR="009E2671" w:rsidRPr="006F4BC0" w:rsidRDefault="009E2671" w:rsidP="002A4EF2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02479E72" w14:textId="77777777" w:rsidR="009E2671" w:rsidRPr="006F4BC0" w:rsidRDefault="009E2671" w:rsidP="002A4EF2">
            <w:pPr>
              <w:rPr>
                <w:i/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10963DCE" w14:textId="77777777" w:rsidR="009E2671" w:rsidRPr="006F4BC0" w:rsidRDefault="009E2671" w:rsidP="002A4EF2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6ECDB8C4" w14:textId="77777777" w:rsidR="009E2671" w:rsidRPr="006F4BC0" w:rsidRDefault="009E2671" w:rsidP="002A4EF2">
            <w:pPr>
              <w:rPr>
                <w:noProof/>
              </w:rPr>
            </w:pPr>
          </w:p>
        </w:tc>
      </w:tr>
      <w:tr w:rsidR="009E2671" w:rsidRPr="006B7126" w14:paraId="63EA0415" w14:textId="77777777" w:rsidTr="002A4EF2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6F9BAD20" w14:textId="77777777" w:rsidR="009E2671" w:rsidRPr="006B7126" w:rsidRDefault="009E2671" w:rsidP="002A4EF2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424D9B63" w14:textId="77777777" w:rsidR="009E2671" w:rsidRPr="006B7126" w:rsidRDefault="009E2671" w:rsidP="002A4EF2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364EFB0F" w14:textId="77777777" w:rsidR="009E2671" w:rsidRPr="006B7126" w:rsidRDefault="009E2671" w:rsidP="002A4EF2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0F023CFA" w14:textId="77777777" w:rsidR="009E2671" w:rsidRPr="006B7126" w:rsidRDefault="009E2671" w:rsidP="002A4EF2">
            <w:pPr>
              <w:rPr>
                <w:noProof/>
              </w:rPr>
            </w:pPr>
          </w:p>
        </w:tc>
      </w:tr>
      <w:tr w:rsidR="009E2671" w:rsidRPr="006B7126" w14:paraId="7F154662" w14:textId="77777777" w:rsidTr="002A4EF2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23AB7B7D" w14:textId="77777777" w:rsidR="009E2671" w:rsidRPr="006B7126" w:rsidRDefault="009E2671" w:rsidP="002A4EF2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04AD266F" w14:textId="0AB7B1BC" w:rsidR="009E2671" w:rsidRDefault="009E2671" w:rsidP="002A4EF2">
            <w:pPr>
              <w:pStyle w:val="Titre3"/>
              <w:rPr>
                <w:noProof/>
              </w:rPr>
            </w:pPr>
            <w:r>
              <w:rPr>
                <w:noProof/>
              </w:rPr>
              <w:t>Partie :</w:t>
            </w:r>
          </w:p>
          <w:p w14:paraId="01A81066" w14:textId="77777777" w:rsidR="009E2671" w:rsidRDefault="009E2671" w:rsidP="002A4EF2"/>
          <w:p w14:paraId="5A8ACE68" w14:textId="2F0C9592" w:rsidR="00D74661" w:rsidRDefault="009E2671" w:rsidP="002A4EF2">
            <w:pPr>
              <w:jc w:val="both"/>
            </w:pPr>
            <w:r>
              <w:t xml:space="preserve">Afin de différencier les parties, une classe </w:t>
            </w:r>
            <w:r w:rsidR="00D74661">
              <w:t>« Partie » a été créé. Chaque partie ne se finira pas de la même manière.</w:t>
            </w:r>
          </w:p>
          <w:p w14:paraId="10D2BE0F" w14:textId="7FD20BE1" w:rsidR="00D74661" w:rsidRDefault="00D74661" w:rsidP="002A4EF2">
            <w:pPr>
              <w:jc w:val="both"/>
            </w:pPr>
          </w:p>
          <w:p w14:paraId="381EAD0D" w14:textId="58400AB1" w:rsidR="00D74661" w:rsidRDefault="00D74661" w:rsidP="002A4EF2">
            <w:pPr>
              <w:jc w:val="both"/>
            </w:pPr>
            <w:r>
              <w:t>Afin d’exécuté et de tester les parties la classe « Main » possède la méthode « main ». Cela exécutera 1000 parties.</w:t>
            </w:r>
          </w:p>
          <w:p w14:paraId="721E3E3F" w14:textId="51AE8633" w:rsidR="00D74661" w:rsidRDefault="00D74661" w:rsidP="002A4EF2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2901C79" wp14:editId="70272711">
                  <wp:simplePos x="0" y="0"/>
                  <wp:positionH relativeFrom="column">
                    <wp:posOffset>574675</wp:posOffset>
                  </wp:positionH>
                  <wp:positionV relativeFrom="paragraph">
                    <wp:posOffset>154940</wp:posOffset>
                  </wp:positionV>
                  <wp:extent cx="5086350" cy="6353175"/>
                  <wp:effectExtent l="0" t="0" r="0" b="9525"/>
                  <wp:wrapNone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35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3AE35B" w14:textId="63D6E306" w:rsidR="009E2671" w:rsidRDefault="00D74661" w:rsidP="002A4EF2">
            <w:pPr>
              <w:jc w:val="both"/>
            </w:pPr>
            <w:r>
              <w:t xml:space="preserve"> </w:t>
            </w:r>
          </w:p>
          <w:p w14:paraId="24AA5D7A" w14:textId="0302B22A" w:rsidR="00D74661" w:rsidRDefault="00D74661" w:rsidP="002A4EF2">
            <w:pPr>
              <w:jc w:val="both"/>
            </w:pPr>
          </w:p>
          <w:p w14:paraId="04791C7F" w14:textId="5AD5A883" w:rsidR="00D74661" w:rsidRDefault="00D74661" w:rsidP="002A4EF2">
            <w:pPr>
              <w:jc w:val="both"/>
            </w:pPr>
          </w:p>
          <w:p w14:paraId="7E0A8E5D" w14:textId="77777777" w:rsidR="00D74661" w:rsidRDefault="00D74661" w:rsidP="002A4EF2">
            <w:pPr>
              <w:jc w:val="both"/>
            </w:pPr>
          </w:p>
          <w:p w14:paraId="28191B46" w14:textId="77777777" w:rsidR="00D74661" w:rsidRDefault="00D74661" w:rsidP="002A4EF2">
            <w:pPr>
              <w:jc w:val="both"/>
            </w:pPr>
          </w:p>
          <w:p w14:paraId="12468092" w14:textId="77777777" w:rsidR="00D74661" w:rsidRDefault="00D74661" w:rsidP="002A4EF2">
            <w:pPr>
              <w:jc w:val="both"/>
            </w:pPr>
          </w:p>
          <w:p w14:paraId="7F631389" w14:textId="77777777" w:rsidR="00D74661" w:rsidRDefault="00D74661" w:rsidP="002A4EF2">
            <w:pPr>
              <w:jc w:val="both"/>
            </w:pPr>
          </w:p>
          <w:p w14:paraId="44FC3212" w14:textId="77777777" w:rsidR="00D74661" w:rsidRDefault="00D74661" w:rsidP="002A4EF2">
            <w:pPr>
              <w:jc w:val="both"/>
            </w:pPr>
          </w:p>
          <w:p w14:paraId="6579AFCD" w14:textId="77777777" w:rsidR="00D74661" w:rsidRDefault="00D74661" w:rsidP="002A4EF2">
            <w:pPr>
              <w:jc w:val="both"/>
            </w:pPr>
          </w:p>
          <w:p w14:paraId="05591F9C" w14:textId="77777777" w:rsidR="00D74661" w:rsidRDefault="00D74661" w:rsidP="002A4EF2">
            <w:pPr>
              <w:jc w:val="both"/>
            </w:pPr>
          </w:p>
          <w:p w14:paraId="7152C65D" w14:textId="77777777" w:rsidR="00D74661" w:rsidRDefault="00D74661" w:rsidP="002A4EF2">
            <w:pPr>
              <w:jc w:val="both"/>
            </w:pPr>
          </w:p>
          <w:p w14:paraId="40FD82F9" w14:textId="77777777" w:rsidR="00D74661" w:rsidRDefault="00D74661" w:rsidP="002A4EF2">
            <w:pPr>
              <w:jc w:val="both"/>
            </w:pPr>
          </w:p>
          <w:p w14:paraId="1DE899E5" w14:textId="77777777" w:rsidR="00D74661" w:rsidRDefault="00D74661" w:rsidP="002A4EF2">
            <w:pPr>
              <w:jc w:val="both"/>
            </w:pPr>
          </w:p>
          <w:p w14:paraId="5295D937" w14:textId="77777777" w:rsidR="00D74661" w:rsidRDefault="00D74661" w:rsidP="002A4EF2">
            <w:pPr>
              <w:jc w:val="both"/>
            </w:pPr>
          </w:p>
          <w:p w14:paraId="71729919" w14:textId="77777777" w:rsidR="00D74661" w:rsidRDefault="00D74661" w:rsidP="002A4EF2">
            <w:pPr>
              <w:jc w:val="both"/>
            </w:pPr>
          </w:p>
          <w:p w14:paraId="40CF8DC4" w14:textId="77777777" w:rsidR="00D74661" w:rsidRDefault="00D74661" w:rsidP="002A4EF2">
            <w:pPr>
              <w:jc w:val="both"/>
            </w:pPr>
          </w:p>
          <w:p w14:paraId="11372729" w14:textId="77777777" w:rsidR="00D74661" w:rsidRDefault="00D74661" w:rsidP="002A4EF2">
            <w:pPr>
              <w:jc w:val="both"/>
            </w:pPr>
          </w:p>
          <w:p w14:paraId="11EE2742" w14:textId="77777777" w:rsidR="00D74661" w:rsidRDefault="00D74661" w:rsidP="002A4EF2">
            <w:pPr>
              <w:jc w:val="both"/>
            </w:pPr>
          </w:p>
          <w:p w14:paraId="4AD58136" w14:textId="77777777" w:rsidR="00D74661" w:rsidRDefault="00D74661" w:rsidP="002A4EF2">
            <w:pPr>
              <w:jc w:val="both"/>
            </w:pPr>
          </w:p>
          <w:p w14:paraId="2EF4A974" w14:textId="77777777" w:rsidR="00D74661" w:rsidRDefault="00D74661" w:rsidP="002A4EF2">
            <w:pPr>
              <w:jc w:val="both"/>
            </w:pPr>
          </w:p>
          <w:p w14:paraId="0463B62D" w14:textId="77777777" w:rsidR="00D74661" w:rsidRDefault="00D74661" w:rsidP="002A4EF2">
            <w:pPr>
              <w:jc w:val="both"/>
            </w:pPr>
          </w:p>
          <w:p w14:paraId="2BA4FA9B" w14:textId="77777777" w:rsidR="00D74661" w:rsidRDefault="00D74661" w:rsidP="002A4EF2">
            <w:pPr>
              <w:jc w:val="both"/>
            </w:pPr>
          </w:p>
          <w:p w14:paraId="655D8C9C" w14:textId="77777777" w:rsidR="00D74661" w:rsidRDefault="00D74661" w:rsidP="002A4EF2">
            <w:pPr>
              <w:jc w:val="both"/>
            </w:pPr>
          </w:p>
          <w:p w14:paraId="72E26F31" w14:textId="77777777" w:rsidR="00D74661" w:rsidRDefault="00D74661" w:rsidP="002A4EF2">
            <w:pPr>
              <w:jc w:val="both"/>
            </w:pPr>
          </w:p>
          <w:p w14:paraId="230A077B" w14:textId="77777777" w:rsidR="00D74661" w:rsidRDefault="00D74661" w:rsidP="002A4EF2">
            <w:pPr>
              <w:jc w:val="both"/>
            </w:pPr>
          </w:p>
          <w:p w14:paraId="3978788C" w14:textId="77777777" w:rsidR="00D74661" w:rsidRDefault="00D74661" w:rsidP="002A4EF2">
            <w:pPr>
              <w:jc w:val="both"/>
            </w:pPr>
          </w:p>
          <w:p w14:paraId="1354697F" w14:textId="77777777" w:rsidR="00D74661" w:rsidRDefault="00D74661" w:rsidP="002A4EF2">
            <w:pPr>
              <w:jc w:val="both"/>
            </w:pPr>
          </w:p>
          <w:p w14:paraId="02E7E550" w14:textId="77777777" w:rsidR="00D74661" w:rsidRDefault="00D74661" w:rsidP="002A4EF2">
            <w:pPr>
              <w:jc w:val="both"/>
            </w:pPr>
          </w:p>
          <w:p w14:paraId="73A54515" w14:textId="77777777" w:rsidR="00D74661" w:rsidRDefault="00D74661" w:rsidP="002A4EF2">
            <w:pPr>
              <w:jc w:val="both"/>
            </w:pPr>
          </w:p>
          <w:p w14:paraId="1E25DE9E" w14:textId="77777777" w:rsidR="00D74661" w:rsidRDefault="00D74661" w:rsidP="002A4EF2">
            <w:pPr>
              <w:jc w:val="both"/>
            </w:pPr>
          </w:p>
          <w:p w14:paraId="23518E00" w14:textId="77777777" w:rsidR="00D74661" w:rsidRDefault="00D74661" w:rsidP="002A4EF2">
            <w:pPr>
              <w:jc w:val="both"/>
            </w:pPr>
          </w:p>
          <w:p w14:paraId="393744ED" w14:textId="77777777" w:rsidR="00D74661" w:rsidRDefault="00D74661" w:rsidP="002A4EF2">
            <w:pPr>
              <w:jc w:val="both"/>
            </w:pPr>
          </w:p>
          <w:p w14:paraId="1DC1A607" w14:textId="77777777" w:rsidR="00D74661" w:rsidRDefault="00D74661" w:rsidP="002A4EF2">
            <w:pPr>
              <w:jc w:val="both"/>
            </w:pPr>
          </w:p>
          <w:p w14:paraId="2A89EBF2" w14:textId="77777777" w:rsidR="00D74661" w:rsidRDefault="00D74661" w:rsidP="002A4EF2">
            <w:pPr>
              <w:jc w:val="both"/>
            </w:pPr>
          </w:p>
          <w:p w14:paraId="4EF624E3" w14:textId="77777777" w:rsidR="00D74661" w:rsidRDefault="00D74661" w:rsidP="002A4EF2">
            <w:pPr>
              <w:jc w:val="both"/>
            </w:pPr>
          </w:p>
          <w:p w14:paraId="045F46B6" w14:textId="77777777" w:rsidR="00D74661" w:rsidRDefault="00D74661" w:rsidP="002A4EF2">
            <w:pPr>
              <w:jc w:val="both"/>
            </w:pPr>
          </w:p>
          <w:p w14:paraId="64B6BF6F" w14:textId="77777777" w:rsidR="00D74661" w:rsidRDefault="00D74661" w:rsidP="002A4EF2">
            <w:pPr>
              <w:jc w:val="both"/>
            </w:pPr>
          </w:p>
          <w:p w14:paraId="59AF4661" w14:textId="77777777" w:rsidR="00D74661" w:rsidRDefault="00D74661" w:rsidP="002A4EF2">
            <w:pPr>
              <w:jc w:val="both"/>
            </w:pPr>
          </w:p>
          <w:p w14:paraId="1111D1A8" w14:textId="77777777" w:rsidR="00D74661" w:rsidRDefault="00D74661" w:rsidP="002A4EF2">
            <w:pPr>
              <w:jc w:val="both"/>
            </w:pPr>
          </w:p>
          <w:p w14:paraId="132DB442" w14:textId="77777777" w:rsidR="00D74661" w:rsidRDefault="00D74661" w:rsidP="002A4EF2">
            <w:pPr>
              <w:jc w:val="both"/>
            </w:pPr>
          </w:p>
          <w:p w14:paraId="6504E880" w14:textId="77777777" w:rsidR="00D74661" w:rsidRDefault="00D74661" w:rsidP="002A4EF2">
            <w:pPr>
              <w:jc w:val="both"/>
            </w:pPr>
          </w:p>
          <w:p w14:paraId="432AFBF2" w14:textId="77777777" w:rsidR="00D74661" w:rsidRDefault="00D74661" w:rsidP="002A4EF2">
            <w:pPr>
              <w:jc w:val="both"/>
            </w:pPr>
          </w:p>
          <w:p w14:paraId="017A6F84" w14:textId="77777777" w:rsidR="00D74661" w:rsidRDefault="00D74661" w:rsidP="002A4EF2">
            <w:pPr>
              <w:jc w:val="both"/>
            </w:pPr>
          </w:p>
          <w:p w14:paraId="2673E14F" w14:textId="77777777" w:rsidR="00D74661" w:rsidRDefault="00D74661" w:rsidP="002A4EF2">
            <w:pPr>
              <w:jc w:val="both"/>
            </w:pPr>
          </w:p>
          <w:p w14:paraId="369AA39D" w14:textId="77777777" w:rsidR="00D74661" w:rsidRDefault="00D74661" w:rsidP="002A4EF2">
            <w:pPr>
              <w:jc w:val="both"/>
            </w:pPr>
          </w:p>
          <w:p w14:paraId="5CF3CD46" w14:textId="77777777" w:rsidR="00D74661" w:rsidRDefault="00D74661" w:rsidP="00D74661">
            <w:pPr>
              <w:pStyle w:val="Titre3"/>
            </w:pPr>
            <w:r>
              <w:t>Statistique :</w:t>
            </w:r>
          </w:p>
          <w:p w14:paraId="5A5FA946" w14:textId="77777777" w:rsidR="00D74661" w:rsidRDefault="00D74661" w:rsidP="00D74661"/>
          <w:p w14:paraId="63B79ECA" w14:textId="77777777" w:rsidR="00D74661" w:rsidRDefault="00D74661" w:rsidP="00D74661">
            <w:r>
              <w:t>Afin que le client connaisse, les détails de la partie à la fin d’une partie, la classe « Statistique » permettra d’enregistrer certaine donnée. Ces données évolueront pendant la partie</w:t>
            </w:r>
            <w:r w:rsidR="001D4738">
              <w:t xml:space="preserve"> et se fixeront à la fin de partie.</w:t>
            </w:r>
          </w:p>
          <w:p w14:paraId="20B9E463" w14:textId="77777777" w:rsidR="001D4738" w:rsidRDefault="001D4738" w:rsidP="00D74661"/>
          <w:p w14:paraId="6C4124E7" w14:textId="41D65049" w:rsidR="001D4738" w:rsidRPr="00D74661" w:rsidRDefault="001D4738" w:rsidP="00D74661"/>
        </w:tc>
        <w:tc>
          <w:tcPr>
            <w:tcW w:w="421" w:type="dxa"/>
            <w:shd w:val="clear" w:color="auto" w:fill="EDF0F4" w:themeFill="accent3"/>
          </w:tcPr>
          <w:p w14:paraId="1A31AF0D" w14:textId="77777777" w:rsidR="009E2671" w:rsidRPr="006B7126" w:rsidRDefault="009E2671" w:rsidP="002A4EF2">
            <w:pPr>
              <w:rPr>
                <w:noProof/>
              </w:rPr>
            </w:pPr>
          </w:p>
        </w:tc>
      </w:tr>
      <w:tr w:rsidR="009E2671" w:rsidRPr="006B7126" w14:paraId="28DA670D" w14:textId="77777777" w:rsidTr="002A4EF2">
        <w:trPr>
          <w:trHeight w:val="9241"/>
        </w:trPr>
        <w:tc>
          <w:tcPr>
            <w:tcW w:w="421" w:type="dxa"/>
            <w:shd w:val="clear" w:color="auto" w:fill="EDF0F4" w:themeFill="accent3"/>
          </w:tcPr>
          <w:p w14:paraId="6E3A146F" w14:textId="4746C28F" w:rsidR="009E2671" w:rsidRPr="006B7126" w:rsidRDefault="009E2671" w:rsidP="002A4EF2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452EE9D3" w14:textId="4A434A45" w:rsidR="009E2671" w:rsidRPr="006B7126" w:rsidRDefault="009E2671" w:rsidP="002A4EF2">
            <w:pPr>
              <w:pStyle w:val="Texte"/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33CD151A" w14:textId="55D2DF14" w:rsidR="009E2671" w:rsidRPr="006B7126" w:rsidRDefault="001D4738" w:rsidP="002A4EF2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5E8B134" wp14:editId="22E9E326">
                  <wp:simplePos x="0" y="0"/>
                  <wp:positionH relativeFrom="column">
                    <wp:posOffset>-1353820</wp:posOffset>
                  </wp:positionH>
                  <wp:positionV relativeFrom="paragraph">
                    <wp:posOffset>-1741805</wp:posOffset>
                  </wp:positionV>
                  <wp:extent cx="2705100" cy="6981825"/>
                  <wp:effectExtent l="0" t="0" r="0" b="9525"/>
                  <wp:wrapNone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698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5DAF4AEE" w14:textId="77777777" w:rsidR="009E2671" w:rsidRPr="006B7126" w:rsidRDefault="009E2671" w:rsidP="002A4EF2">
            <w:pPr>
              <w:rPr>
                <w:noProof/>
              </w:rPr>
            </w:pPr>
          </w:p>
        </w:tc>
      </w:tr>
    </w:tbl>
    <w:p w14:paraId="23DC65D2" w14:textId="35DF7AC2" w:rsidR="00A81248" w:rsidRPr="006B7126" w:rsidRDefault="00C66528">
      <w:pPr>
        <w:rPr>
          <w:noProof/>
        </w:rPr>
      </w:pPr>
      <w:r w:rsidRPr="006B712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B86473" wp14:editId="1BF27F6C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7C08" id="Forme" o:spid="_x0000_s1026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6B7126" w:rsidSect="00A31A5B">
      <w:footerReference w:type="even" r:id="rId14"/>
      <w:footerReference w:type="default" r:id="rId15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0AFB4" w14:textId="77777777" w:rsidR="00E8101C" w:rsidRDefault="00E8101C" w:rsidP="001205A1">
      <w:r>
        <w:separator/>
      </w:r>
    </w:p>
  </w:endnote>
  <w:endnote w:type="continuationSeparator" w:id="0">
    <w:p w14:paraId="594094CB" w14:textId="77777777" w:rsidR="00E8101C" w:rsidRDefault="00E8101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FE74FF4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17F337C8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8D070D0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2925FEC7" w14:textId="77777777" w:rsidTr="00A84125">
      <w:tc>
        <w:tcPr>
          <w:tcW w:w="5329" w:type="dxa"/>
        </w:tcPr>
        <w:p w14:paraId="2F84B1F5" w14:textId="49AD5EF8" w:rsidR="00A17B96" w:rsidRPr="001205A1" w:rsidRDefault="00A17B96" w:rsidP="00C66528">
          <w:pPr>
            <w:pStyle w:val="Pieddepage"/>
          </w:pPr>
          <w:r>
            <w:t>Diagramme des classes</w:t>
          </w:r>
        </w:p>
      </w:tc>
      <w:tc>
        <w:tcPr>
          <w:tcW w:w="5329" w:type="dxa"/>
        </w:tcPr>
        <w:p w14:paraId="10ABC80B" w14:textId="77777777" w:rsidR="001205A1" w:rsidRPr="001205A1" w:rsidRDefault="001205A1" w:rsidP="00A31A5B">
          <w:pPr>
            <w:pStyle w:val="Pieddepage"/>
          </w:pPr>
        </w:p>
      </w:tc>
    </w:tr>
  </w:tbl>
  <w:p w14:paraId="31ABD549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0DD01" w14:textId="77777777" w:rsidR="00E8101C" w:rsidRDefault="00E8101C" w:rsidP="001205A1">
      <w:r>
        <w:separator/>
      </w:r>
    </w:p>
  </w:footnote>
  <w:footnote w:type="continuationSeparator" w:id="0">
    <w:p w14:paraId="6E1E068C" w14:textId="77777777" w:rsidR="00E8101C" w:rsidRDefault="00E8101C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96"/>
    <w:rsid w:val="00010E69"/>
    <w:rsid w:val="000C4ED1"/>
    <w:rsid w:val="001205A1"/>
    <w:rsid w:val="001D4738"/>
    <w:rsid w:val="00251F3C"/>
    <w:rsid w:val="002560A5"/>
    <w:rsid w:val="002877E8"/>
    <w:rsid w:val="002B0D15"/>
    <w:rsid w:val="002E7C4E"/>
    <w:rsid w:val="0031055C"/>
    <w:rsid w:val="00371EE1"/>
    <w:rsid w:val="003A0726"/>
    <w:rsid w:val="003A798E"/>
    <w:rsid w:val="00425A99"/>
    <w:rsid w:val="005E6B25"/>
    <w:rsid w:val="005F4F46"/>
    <w:rsid w:val="006B7126"/>
    <w:rsid w:val="006C60E6"/>
    <w:rsid w:val="006F4BC0"/>
    <w:rsid w:val="007B0740"/>
    <w:rsid w:val="007C1BAB"/>
    <w:rsid w:val="008270FC"/>
    <w:rsid w:val="009E2671"/>
    <w:rsid w:val="00A15CF7"/>
    <w:rsid w:val="00A17B96"/>
    <w:rsid w:val="00A24793"/>
    <w:rsid w:val="00A31A5B"/>
    <w:rsid w:val="00A31FCA"/>
    <w:rsid w:val="00A50993"/>
    <w:rsid w:val="00A81248"/>
    <w:rsid w:val="00A84125"/>
    <w:rsid w:val="00C66528"/>
    <w:rsid w:val="00C673F6"/>
    <w:rsid w:val="00C915F0"/>
    <w:rsid w:val="00CF301A"/>
    <w:rsid w:val="00D74661"/>
    <w:rsid w:val="00D829E9"/>
    <w:rsid w:val="00E8101C"/>
    <w:rsid w:val="00EA3CAF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CC5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9E2671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dh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6</Pages>
  <Words>392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2020-11-12T18:20:00Z</dcterms:created>
  <dcterms:modified xsi:type="dcterms:W3CDTF">2020-11-12T20:43:00Z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